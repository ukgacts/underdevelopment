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737F3" w14:textId="77777777" w:rsidR="007502CC" w:rsidRDefault="00ED32C4" w:rsidP="00ED32C4">
      <w:r w:rsidRPr="00ED32C4">
        <w:drawing>
          <wp:inline distT="0" distB="0" distL="0" distR="0" wp14:anchorId="4FAA5EBF" wp14:editId="5601B0D5">
            <wp:extent cx="3784600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BA2" w14:textId="77777777" w:rsidR="00ED32C4" w:rsidRDefault="00ED32C4" w:rsidP="00ED32C4"/>
    <w:p w14:paraId="1C243DFA" w14:textId="77777777" w:rsidR="00ED32C4" w:rsidRDefault="00ED32C4" w:rsidP="00ED32C4">
      <w:pPr>
        <w:rPr>
          <w:lang w:val="en-US"/>
        </w:rPr>
      </w:pPr>
      <w:r>
        <w:rPr>
          <w:lang w:val="en-US"/>
        </w:rPr>
        <w:t>Caption for the photo</w:t>
      </w:r>
    </w:p>
    <w:p w14:paraId="356A552C" w14:textId="77777777" w:rsidR="00ED32C4" w:rsidRDefault="00ED32C4" w:rsidP="00ED32C4">
      <w:pPr>
        <w:pBdr>
          <w:bottom w:val="single" w:sz="12" w:space="1" w:color="auto"/>
        </w:pBdr>
        <w:rPr>
          <w:lang w:val="en-US"/>
        </w:rPr>
      </w:pPr>
    </w:p>
    <w:p w14:paraId="4B52390C" w14:textId="77777777" w:rsidR="008E1E16" w:rsidRPr="00281C33" w:rsidRDefault="008E1E16" w:rsidP="00ED32C4">
      <w:pPr>
        <w:rPr>
          <w:lang w:val="en-US"/>
        </w:rPr>
      </w:pPr>
    </w:p>
    <w:p w14:paraId="2C6366D0" w14:textId="77777777" w:rsidR="00ED32C4" w:rsidRDefault="008E1E16" w:rsidP="00ED32C4">
      <w:pPr>
        <w:rPr>
          <w:lang w:val="en-US"/>
        </w:rPr>
      </w:pPr>
      <w:r w:rsidRPr="008E1E16">
        <w:rPr>
          <w:lang w:val="en-US"/>
        </w:rPr>
        <w:drawing>
          <wp:inline distT="0" distB="0" distL="0" distR="0" wp14:anchorId="19E9C75A" wp14:editId="389197B8">
            <wp:extent cx="2409362" cy="233579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540" cy="23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1126" w14:textId="77777777" w:rsidR="008E1E16" w:rsidRDefault="008E1E16" w:rsidP="00ED32C4">
      <w:pPr>
        <w:rPr>
          <w:lang w:val="en-US"/>
        </w:rPr>
      </w:pPr>
    </w:p>
    <w:p w14:paraId="58DAEBF8" w14:textId="77777777" w:rsidR="008E1E16" w:rsidRDefault="008E1E16" w:rsidP="00ED32C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Address of the club</w:t>
      </w:r>
    </w:p>
    <w:p w14:paraId="619B6B06" w14:textId="77777777" w:rsidR="008E1E16" w:rsidRDefault="008E1E16" w:rsidP="00ED32C4">
      <w:pPr>
        <w:rPr>
          <w:lang w:val="en-US"/>
        </w:rPr>
      </w:pPr>
    </w:p>
    <w:p w14:paraId="2265AE88" w14:textId="77777777" w:rsidR="008E1E16" w:rsidRDefault="008E1E16" w:rsidP="00ED32C4">
      <w:pPr>
        <w:rPr>
          <w:lang w:val="en-US"/>
        </w:rPr>
      </w:pPr>
    </w:p>
    <w:p w14:paraId="31E559B8" w14:textId="77777777" w:rsidR="008E1E16" w:rsidRDefault="00281C33" w:rsidP="00ED32C4">
      <w:pPr>
        <w:rPr>
          <w:lang w:val="en-US"/>
        </w:rPr>
      </w:pPr>
      <w:r w:rsidRPr="00281C33">
        <w:rPr>
          <w:lang w:val="en-US"/>
        </w:rPr>
        <w:lastRenderedPageBreak/>
        <w:drawing>
          <wp:inline distT="0" distB="0" distL="0" distR="0" wp14:anchorId="44764762" wp14:editId="089D56C4">
            <wp:extent cx="5308600" cy="513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B82B" w14:textId="77777777" w:rsidR="00281C33" w:rsidRDefault="00281C33" w:rsidP="00ED32C4">
      <w:pPr>
        <w:rPr>
          <w:lang w:val="en-US"/>
        </w:rPr>
      </w:pPr>
    </w:p>
    <w:p w14:paraId="5E3918AB" w14:textId="77777777" w:rsidR="00281C33" w:rsidRDefault="00281C33" w:rsidP="00ED32C4">
      <w:pPr>
        <w:rPr>
          <w:lang w:val="en-US"/>
        </w:rPr>
      </w:pPr>
      <w:r>
        <w:rPr>
          <w:lang w:val="en-US"/>
        </w:rPr>
        <w:t xml:space="preserve">I want to remove press Kit </w:t>
      </w:r>
      <w:proofErr w:type="spellStart"/>
      <w:proofErr w:type="gramStart"/>
      <w:r>
        <w:rPr>
          <w:lang w:val="en-US"/>
        </w:rPr>
        <w:t>Download..</w:t>
      </w:r>
      <w:proofErr w:type="gramEnd"/>
      <w:r>
        <w:rPr>
          <w:lang w:val="en-US"/>
        </w:rPr>
        <w:t>or</w:t>
      </w:r>
      <w:proofErr w:type="spellEnd"/>
      <w:r>
        <w:rPr>
          <w:lang w:val="en-US"/>
        </w:rPr>
        <w:t xml:space="preserve"> it should be a link to the folder</w:t>
      </w:r>
    </w:p>
    <w:p w14:paraId="4F744A29" w14:textId="77777777" w:rsidR="00281C33" w:rsidRDefault="00281C33" w:rsidP="00ED32C4">
      <w:pPr>
        <w:rPr>
          <w:lang w:val="en-US"/>
        </w:rPr>
      </w:pPr>
    </w:p>
    <w:p w14:paraId="3B4DF244" w14:textId="77777777" w:rsidR="00281C33" w:rsidRDefault="00281C33" w:rsidP="00ED32C4">
      <w:pPr>
        <w:pBdr>
          <w:bottom w:val="single" w:sz="12" w:space="1" w:color="auto"/>
        </w:pBdr>
        <w:rPr>
          <w:lang w:val="en-US"/>
        </w:rPr>
      </w:pPr>
    </w:p>
    <w:p w14:paraId="3853FFB5" w14:textId="77777777" w:rsidR="00281C33" w:rsidRDefault="00281C33" w:rsidP="00ED32C4">
      <w:pPr>
        <w:rPr>
          <w:lang w:val="en-US"/>
        </w:rPr>
      </w:pPr>
    </w:p>
    <w:p w14:paraId="098596E7" w14:textId="77777777" w:rsidR="00A83B83" w:rsidRDefault="00A83B83" w:rsidP="00ED32C4">
      <w:pPr>
        <w:rPr>
          <w:lang w:val="en-US"/>
        </w:rPr>
      </w:pPr>
    </w:p>
    <w:p w14:paraId="64FACEB8" w14:textId="77777777" w:rsidR="00A83B83" w:rsidRDefault="00A83B83" w:rsidP="00ED32C4">
      <w:pPr>
        <w:rPr>
          <w:lang w:val="en-US"/>
        </w:rPr>
      </w:pPr>
      <w:r w:rsidRPr="00A83B83">
        <w:rPr>
          <w:lang w:val="en-US"/>
        </w:rPr>
        <w:drawing>
          <wp:inline distT="0" distB="0" distL="0" distR="0" wp14:anchorId="171660B7" wp14:editId="50891935">
            <wp:extent cx="4610100" cy="3644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888" w14:textId="77777777" w:rsidR="00A83B83" w:rsidRDefault="00A83B83" w:rsidP="00ED32C4">
      <w:pPr>
        <w:rPr>
          <w:lang w:val="en-US"/>
        </w:rPr>
      </w:pPr>
    </w:p>
    <w:p w14:paraId="1EC03B29" w14:textId="77777777" w:rsidR="00A83B83" w:rsidRPr="00BE29DD" w:rsidRDefault="00A83B83" w:rsidP="00ED32C4">
      <w:pPr>
        <w:rPr>
          <w:lang w:val="en-US"/>
        </w:rPr>
      </w:pPr>
      <w:r>
        <w:rPr>
          <w:lang w:val="en-US"/>
        </w:rPr>
        <w:t xml:space="preserve">This text..is it ok? </w:t>
      </w:r>
      <w:bookmarkStart w:id="0" w:name="_GoBack"/>
      <w:bookmarkEnd w:id="0"/>
    </w:p>
    <w:sectPr w:rsidR="00A83B83" w:rsidRPr="00BE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491"/>
    <w:multiLevelType w:val="multilevel"/>
    <w:tmpl w:val="FB0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67180"/>
    <w:multiLevelType w:val="multilevel"/>
    <w:tmpl w:val="02D0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83515"/>
    <w:multiLevelType w:val="hybridMultilevel"/>
    <w:tmpl w:val="1FAEE018"/>
    <w:lvl w:ilvl="0" w:tplc="DD6E7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66E1C"/>
    <w:multiLevelType w:val="multilevel"/>
    <w:tmpl w:val="A190A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7548D9"/>
    <w:multiLevelType w:val="multilevel"/>
    <w:tmpl w:val="FF7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C4"/>
    <w:rsid w:val="00091A03"/>
    <w:rsid w:val="000B4C9E"/>
    <w:rsid w:val="00281C33"/>
    <w:rsid w:val="003A0A0F"/>
    <w:rsid w:val="004924C2"/>
    <w:rsid w:val="00566B73"/>
    <w:rsid w:val="005B262E"/>
    <w:rsid w:val="005D2E40"/>
    <w:rsid w:val="007502CC"/>
    <w:rsid w:val="007B13BB"/>
    <w:rsid w:val="008E1E16"/>
    <w:rsid w:val="008F63D6"/>
    <w:rsid w:val="00926FDB"/>
    <w:rsid w:val="00A83B83"/>
    <w:rsid w:val="00BE29DD"/>
    <w:rsid w:val="00E87364"/>
    <w:rsid w:val="00ED32C4"/>
    <w:rsid w:val="00F46340"/>
    <w:rsid w:val="00F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D6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E40"/>
  </w:style>
  <w:style w:type="paragraph" w:styleId="Heading1">
    <w:name w:val="heading 1"/>
    <w:aliases w:val="Head1"/>
    <w:basedOn w:val="Normal"/>
    <w:next w:val="Normal"/>
    <w:link w:val="Heading1Char"/>
    <w:uiPriority w:val="9"/>
    <w:qFormat/>
    <w:rsid w:val="005D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2"/>
    <w:basedOn w:val="Normal"/>
    <w:next w:val="Normal"/>
    <w:link w:val="Heading2Char"/>
    <w:uiPriority w:val="9"/>
    <w:unhideWhenUsed/>
    <w:qFormat/>
    <w:rsid w:val="005D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ead3"/>
    <w:basedOn w:val="Normal"/>
    <w:next w:val="Normal"/>
    <w:link w:val="Heading3Char"/>
    <w:uiPriority w:val="9"/>
    <w:unhideWhenUsed/>
    <w:qFormat/>
    <w:rsid w:val="005D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E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E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E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E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E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1 Char"/>
    <w:basedOn w:val="DefaultParagraphFont"/>
    <w:link w:val="Heading1"/>
    <w:uiPriority w:val="9"/>
    <w:rsid w:val="005D2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Head2 Char"/>
    <w:basedOn w:val="DefaultParagraphFont"/>
    <w:link w:val="Heading2"/>
    <w:uiPriority w:val="9"/>
    <w:rsid w:val="005D2E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ead3 Char"/>
    <w:basedOn w:val="DefaultParagraphFont"/>
    <w:link w:val="Heading3"/>
    <w:uiPriority w:val="9"/>
    <w:rsid w:val="005D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F63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3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DefaultParagraphFont"/>
    <w:rsid w:val="008F63D6"/>
  </w:style>
  <w:style w:type="character" w:customStyle="1" w:styleId="nt">
    <w:name w:val="nt"/>
    <w:basedOn w:val="DefaultParagraphFont"/>
    <w:rsid w:val="008F63D6"/>
  </w:style>
  <w:style w:type="character" w:customStyle="1" w:styleId="na">
    <w:name w:val="na"/>
    <w:basedOn w:val="DefaultParagraphFont"/>
    <w:rsid w:val="008F63D6"/>
  </w:style>
  <w:style w:type="character" w:customStyle="1" w:styleId="o">
    <w:name w:val="o"/>
    <w:basedOn w:val="DefaultParagraphFont"/>
    <w:rsid w:val="008F63D6"/>
  </w:style>
  <w:style w:type="character" w:customStyle="1" w:styleId="s">
    <w:name w:val="s"/>
    <w:basedOn w:val="DefaultParagraphFont"/>
    <w:rsid w:val="008F63D6"/>
  </w:style>
  <w:style w:type="paragraph" w:customStyle="1" w:styleId="Code2">
    <w:name w:val="Code2"/>
    <w:basedOn w:val="Normal"/>
    <w:link w:val="Code20"/>
    <w:autoRedefine/>
    <w:qFormat/>
    <w:rsid w:val="005D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4" w:lineRule="atLeas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Code20">
    <w:name w:val="Code2 Знак"/>
    <w:basedOn w:val="DefaultParagraphFont"/>
    <w:link w:val="Code2"/>
    <w:rsid w:val="005D2E40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styleId="Emphasis">
    <w:name w:val="Emphasis"/>
    <w:aliases w:val="Code"/>
    <w:uiPriority w:val="20"/>
    <w:qFormat/>
    <w:rsid w:val="008F63D6"/>
    <w:rPr>
      <w:rFonts w:ascii="Courier New" w:hAnsi="Courier New"/>
      <w:color w:val="000000"/>
      <w:sz w:val="20"/>
      <w:lang w:val="en-US"/>
    </w:rPr>
  </w:style>
  <w:style w:type="character" w:customStyle="1" w:styleId="tag">
    <w:name w:val="tag"/>
    <w:basedOn w:val="DefaultParagraphFont"/>
    <w:rsid w:val="008F63D6"/>
  </w:style>
  <w:style w:type="character" w:customStyle="1" w:styleId="pln">
    <w:name w:val="pln"/>
    <w:basedOn w:val="DefaultParagraphFont"/>
    <w:rsid w:val="008F63D6"/>
  </w:style>
  <w:style w:type="character" w:customStyle="1" w:styleId="atn">
    <w:name w:val="atn"/>
    <w:basedOn w:val="DefaultParagraphFont"/>
    <w:rsid w:val="008F63D6"/>
  </w:style>
  <w:style w:type="character" w:customStyle="1" w:styleId="pun">
    <w:name w:val="pun"/>
    <w:basedOn w:val="DefaultParagraphFont"/>
    <w:rsid w:val="008F63D6"/>
  </w:style>
  <w:style w:type="character" w:customStyle="1" w:styleId="atv">
    <w:name w:val="atv"/>
    <w:basedOn w:val="DefaultParagraphFont"/>
    <w:rsid w:val="008F63D6"/>
  </w:style>
  <w:style w:type="table" w:styleId="TableGrid">
    <w:name w:val="Table Grid"/>
    <w:basedOn w:val="TableNormal"/>
    <w:uiPriority w:val="39"/>
    <w:rsid w:val="008F6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3D6"/>
    <w:pPr>
      <w:ind w:left="720"/>
      <w:contextualSpacing/>
    </w:pPr>
  </w:style>
  <w:style w:type="character" w:customStyle="1" w:styleId="nc">
    <w:name w:val="nc"/>
    <w:basedOn w:val="DefaultParagraphFont"/>
    <w:rsid w:val="008F63D6"/>
  </w:style>
  <w:style w:type="character" w:customStyle="1" w:styleId="k">
    <w:name w:val="k"/>
    <w:basedOn w:val="DefaultParagraphFont"/>
    <w:rsid w:val="008F63D6"/>
  </w:style>
  <w:style w:type="character" w:customStyle="1" w:styleId="nb">
    <w:name w:val="nb"/>
    <w:basedOn w:val="DefaultParagraphFont"/>
    <w:rsid w:val="008F63D6"/>
  </w:style>
  <w:style w:type="character" w:customStyle="1" w:styleId="s1">
    <w:name w:val="s1"/>
    <w:basedOn w:val="DefaultParagraphFont"/>
    <w:rsid w:val="008F63D6"/>
  </w:style>
  <w:style w:type="character" w:customStyle="1" w:styleId="kc">
    <w:name w:val="kc"/>
    <w:basedOn w:val="DefaultParagraphFont"/>
    <w:rsid w:val="008F63D6"/>
  </w:style>
  <w:style w:type="character" w:customStyle="1" w:styleId="mi">
    <w:name w:val="mi"/>
    <w:basedOn w:val="DefaultParagraphFont"/>
    <w:rsid w:val="008F63D6"/>
  </w:style>
  <w:style w:type="character" w:customStyle="1" w:styleId="kt">
    <w:name w:val="kt"/>
    <w:basedOn w:val="DefaultParagraphFont"/>
    <w:rsid w:val="008F63D6"/>
  </w:style>
  <w:style w:type="paragraph" w:styleId="Title">
    <w:name w:val="Title"/>
    <w:basedOn w:val="Normal"/>
    <w:next w:val="Normal"/>
    <w:link w:val="TitleChar"/>
    <w:uiPriority w:val="10"/>
    <w:qFormat/>
    <w:rsid w:val="005D2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E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E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E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E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E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2E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E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en/Library/Group%20Containers/UBF8T346G9.Office/User%20Content.localized/Templates.localized/xen.dotx" TargetMode="External"/></Relationships>
</file>

<file path=word/theme/theme1.xml><?xml version="1.0" encoding="utf-8"?>
<a:theme xmlns:a="http://schemas.openxmlformats.org/drawingml/2006/main" name="xen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xen.dotx</Template>
  <TotalTime>6</TotalTime>
  <Pages>3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2025-06-27T10:00:00Z</dcterms:created>
  <dcterms:modified xsi:type="dcterms:W3CDTF">2025-06-27T14:26:00Z</dcterms:modified>
</cp:coreProperties>
</file>